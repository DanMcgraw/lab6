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A6623A" w14:paraId="17E2408E" w14:textId="77777777">
        <w:tc>
          <w:tcPr>
            <w:tcW w:w="965" w:type="dxa"/>
            <w:shd w:val="clear" w:color="auto" w:fill="775F55" w:themeFill="text2"/>
          </w:tcPr>
          <w:p w14:paraId="7867FADE" w14:textId="77777777" w:rsidR="00A6623A" w:rsidRDefault="00A6623A">
            <w:pPr>
              <w:spacing w:before="260"/>
            </w:pPr>
          </w:p>
        </w:tc>
        <w:tc>
          <w:tcPr>
            <w:tcW w:w="518" w:type="dxa"/>
          </w:tcPr>
          <w:p w14:paraId="480FFECC" w14:textId="77777777" w:rsidR="00A6623A" w:rsidRDefault="00A6623A">
            <w:pPr>
              <w:spacing w:before="260"/>
            </w:pPr>
          </w:p>
        </w:tc>
        <w:tc>
          <w:tcPr>
            <w:tcW w:w="8581" w:type="dxa"/>
          </w:tcPr>
          <w:p w14:paraId="28AEC488" w14:textId="77777777" w:rsidR="00A6623A" w:rsidRPr="000870EC" w:rsidRDefault="000870EC">
            <w:pPr>
              <w:pStyle w:val="Title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Century College</w:t>
            </w:r>
          </w:p>
          <w:p w14:paraId="53B668E0" w14:textId="77777777" w:rsidR="00A6623A" w:rsidRPr="000870EC" w:rsidRDefault="000870EC">
            <w:pPr>
              <w:pStyle w:val="Subtitle"/>
            </w:pPr>
            <w:r>
              <w:t>Fall 2018</w:t>
            </w:r>
          </w:p>
        </w:tc>
      </w:tr>
    </w:tbl>
    <w:p w14:paraId="5DD33FA1" w14:textId="77777777" w:rsidR="00A6623A" w:rsidRDefault="000870EC" w:rsidP="00EC45A3">
      <w:pPr>
        <w:pStyle w:val="Heading1"/>
      </w:pPr>
      <w:r>
        <w:t xml:space="preserve"> </w:t>
      </w:r>
    </w:p>
    <w:p w14:paraId="0C3CFE99" w14:textId="2235A97F" w:rsidR="00EC45A3" w:rsidRPr="00EC45A3" w:rsidRDefault="007C5349" w:rsidP="00EC45A3">
      <w:pPr>
        <w:pStyle w:val="Heading1"/>
        <w:jc w:val="center"/>
      </w:pPr>
      <w:r>
        <w:t>Lab</w:t>
      </w:r>
      <w:r w:rsidR="007F2E0A">
        <w:t xml:space="preserve"> 6</w:t>
      </w:r>
    </w:p>
    <w:p w14:paraId="56DDD090" w14:textId="74A4000A" w:rsidR="003A2651" w:rsidRPr="007F2E0A" w:rsidRDefault="00EC45A3" w:rsidP="007F2E0A">
      <w:pPr>
        <w:pStyle w:val="Heading1"/>
        <w:jc w:val="center"/>
        <w:rPr>
          <w:color w:val="FF0000"/>
          <w:sz w:val="24"/>
          <w:szCs w:val="24"/>
        </w:rPr>
      </w:pPr>
      <w:r w:rsidRPr="00F723E3">
        <w:rPr>
          <w:color w:val="FF0000"/>
          <w:sz w:val="24"/>
          <w:szCs w:val="24"/>
        </w:rPr>
        <w:t xml:space="preserve">Due </w:t>
      </w:r>
      <w:r w:rsidR="007F2E0A">
        <w:rPr>
          <w:color w:val="FF0000"/>
          <w:sz w:val="24"/>
          <w:szCs w:val="24"/>
        </w:rPr>
        <w:t>Tuesday, October 9</w:t>
      </w:r>
      <w:r w:rsidR="00E06169">
        <w:rPr>
          <w:color w:val="FF0000"/>
          <w:sz w:val="24"/>
          <w:szCs w:val="24"/>
        </w:rPr>
        <w:t xml:space="preserve">, 2018 </w:t>
      </w:r>
      <w:r w:rsidR="007F2E0A">
        <w:rPr>
          <w:color w:val="FF0000"/>
          <w:sz w:val="24"/>
          <w:szCs w:val="24"/>
        </w:rPr>
        <w:t>@ 9</w:t>
      </w:r>
      <w:r w:rsidR="007C5349">
        <w:rPr>
          <w:color w:val="FF0000"/>
          <w:sz w:val="24"/>
          <w:szCs w:val="24"/>
        </w:rPr>
        <w:t>:00</w:t>
      </w:r>
      <w:r w:rsidRPr="00F723E3">
        <w:rPr>
          <w:color w:val="FF0000"/>
          <w:sz w:val="24"/>
          <w:szCs w:val="24"/>
        </w:rPr>
        <w:t>PM</w:t>
      </w:r>
    </w:p>
    <w:p w14:paraId="00E3AE31" w14:textId="062C0FC1" w:rsidR="00EC45A3" w:rsidRDefault="00EC45A3" w:rsidP="00EC45A3"/>
    <w:p w14:paraId="63651D9A" w14:textId="6BA55A72" w:rsidR="007F2E0A" w:rsidRDefault="007F2E0A" w:rsidP="00EC45A3">
      <w:r>
        <w:t xml:space="preserve">(Project 1: Art Store) Lab6 is the first project from chapter 7 page 316 . I have included all the HTML and images you will need to complete the lab. You just need to </w:t>
      </w:r>
      <w:r w:rsidR="00F3008B">
        <w:t xml:space="preserve">add </w:t>
      </w:r>
      <w:r>
        <w:t xml:space="preserve">CSS </w:t>
      </w:r>
      <w:r w:rsidR="00F3008B">
        <w:t>(</w:t>
      </w:r>
      <w:r w:rsidR="00F3008B" w:rsidRPr="00F3008B">
        <w:rPr>
          <w:i/>
          <w:iCs/>
        </w:rPr>
        <w:t>style.css</w:t>
      </w:r>
      <w:r w:rsidR="00F3008B">
        <w:t xml:space="preserve">) to </w:t>
      </w:r>
      <w:r w:rsidRPr="00F3008B">
        <w:rPr>
          <w:i/>
          <w:iCs/>
        </w:rPr>
        <w:t>chapter</w:t>
      </w:r>
      <w:r w:rsidR="00F3008B" w:rsidRPr="00F3008B">
        <w:rPr>
          <w:i/>
          <w:iCs/>
        </w:rPr>
        <w:t>07-project1.html</w:t>
      </w:r>
      <w:r w:rsidR="00F3008B">
        <w:t xml:space="preserve"> so that it looks similar to the one shown on Figure 7.55 in the textbook.</w:t>
      </w:r>
    </w:p>
    <w:p w14:paraId="012156B0" w14:textId="0B00EF4C" w:rsidR="00F3008B" w:rsidRPr="00F3008B" w:rsidRDefault="00F3008B" w:rsidP="00EC45A3">
      <w:pPr>
        <w:rPr>
          <w:b/>
          <w:bCs/>
          <w:i/>
          <w:iCs/>
        </w:rPr>
      </w:pPr>
      <w:r w:rsidRPr="00F3008B">
        <w:rPr>
          <w:b/>
          <w:bCs/>
          <w:i/>
          <w:iCs/>
        </w:rPr>
        <w:t xml:space="preserve">Note: Don’t modify the HTML. </w:t>
      </w:r>
    </w:p>
    <w:p w14:paraId="02728A85" w14:textId="7F38C5D0" w:rsidR="007F2E0A" w:rsidRDefault="007F2E0A" w:rsidP="00EC45A3"/>
    <w:p w14:paraId="4009B0EE" w14:textId="77777777" w:rsidR="007F2E0A" w:rsidRPr="00EC45A3" w:rsidRDefault="007F2E0A" w:rsidP="00EC45A3"/>
    <w:p w14:paraId="399E4B3E" w14:textId="5BF92205" w:rsidR="00A6623A" w:rsidRDefault="00A6623A"/>
    <w:p w14:paraId="08B96145" w14:textId="3CAC2DBA" w:rsidR="00EC45A3" w:rsidRDefault="00EC45A3">
      <w:bookmarkStart w:id="0" w:name="_GoBack"/>
      <w:bookmarkEnd w:id="0"/>
    </w:p>
    <w:p w14:paraId="4AD5478B" w14:textId="55261580" w:rsidR="00EC45A3" w:rsidRDefault="00EC45A3"/>
    <w:p w14:paraId="7326712A" w14:textId="5A34A1B3" w:rsidR="00A6623A" w:rsidRDefault="00A6623A"/>
    <w:p w14:paraId="17589F2A" w14:textId="07A110DD" w:rsidR="00E77561" w:rsidRDefault="00E77561" w:rsidP="00E77561"/>
    <w:p w14:paraId="4910B2FF" w14:textId="20AFA9C5" w:rsidR="00A66846" w:rsidRDefault="00A66846" w:rsidP="00E77561"/>
    <w:p w14:paraId="0E10A8D6" w14:textId="77777777" w:rsidR="00A66846" w:rsidRDefault="00A66846" w:rsidP="00E77561"/>
    <w:sectPr w:rsidR="00A66846">
      <w:footerReference w:type="default" r:id="rId7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B277F" w14:textId="77777777" w:rsidR="00F05AEA" w:rsidRDefault="00F05AEA">
      <w:pPr>
        <w:spacing w:after="0" w:line="240" w:lineRule="auto"/>
      </w:pPr>
      <w:r>
        <w:separator/>
      </w:r>
    </w:p>
  </w:endnote>
  <w:endnote w:type="continuationSeparator" w:id="0">
    <w:p w14:paraId="4291F33C" w14:textId="77777777" w:rsidR="00F05AEA" w:rsidRDefault="00F0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A911D" w14:textId="77777777" w:rsidR="00A6623A" w:rsidRDefault="008E63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000CF" w14:textId="77777777" w:rsidR="00F05AEA" w:rsidRDefault="00F05AEA">
      <w:pPr>
        <w:spacing w:after="0" w:line="240" w:lineRule="auto"/>
      </w:pPr>
      <w:r>
        <w:separator/>
      </w:r>
    </w:p>
  </w:footnote>
  <w:footnote w:type="continuationSeparator" w:id="0">
    <w:p w14:paraId="4A915116" w14:textId="77777777" w:rsidR="00F05AEA" w:rsidRDefault="00F0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F84DE5"/>
    <w:multiLevelType w:val="hybridMultilevel"/>
    <w:tmpl w:val="3E00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33CD1"/>
    <w:multiLevelType w:val="hybridMultilevel"/>
    <w:tmpl w:val="D864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021CA"/>
    <w:multiLevelType w:val="hybridMultilevel"/>
    <w:tmpl w:val="0CC6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31E78"/>
    <w:multiLevelType w:val="hybridMultilevel"/>
    <w:tmpl w:val="4A4C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E20FC"/>
    <w:multiLevelType w:val="hybridMultilevel"/>
    <w:tmpl w:val="2A42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451C7"/>
    <w:multiLevelType w:val="hybridMultilevel"/>
    <w:tmpl w:val="44EC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31808"/>
    <w:multiLevelType w:val="hybridMultilevel"/>
    <w:tmpl w:val="4674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E2719"/>
    <w:multiLevelType w:val="hybridMultilevel"/>
    <w:tmpl w:val="47284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B2AFB"/>
    <w:multiLevelType w:val="hybridMultilevel"/>
    <w:tmpl w:val="4314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D195B"/>
    <w:multiLevelType w:val="hybridMultilevel"/>
    <w:tmpl w:val="3DA0A9B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69FC3889"/>
    <w:multiLevelType w:val="hybridMultilevel"/>
    <w:tmpl w:val="22965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11161C"/>
    <w:multiLevelType w:val="hybridMultilevel"/>
    <w:tmpl w:val="AD4A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A3B23"/>
    <w:multiLevelType w:val="hybridMultilevel"/>
    <w:tmpl w:val="BD48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84A24"/>
    <w:multiLevelType w:val="hybridMultilevel"/>
    <w:tmpl w:val="B248F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5"/>
  </w:num>
  <w:num w:numId="13">
    <w:abstractNumId w:val="20"/>
  </w:num>
  <w:num w:numId="14">
    <w:abstractNumId w:val="12"/>
  </w:num>
  <w:num w:numId="15">
    <w:abstractNumId w:val="22"/>
  </w:num>
  <w:num w:numId="16">
    <w:abstractNumId w:val="10"/>
  </w:num>
  <w:num w:numId="17">
    <w:abstractNumId w:val="16"/>
  </w:num>
  <w:num w:numId="18">
    <w:abstractNumId w:val="11"/>
  </w:num>
  <w:num w:numId="19">
    <w:abstractNumId w:val="14"/>
  </w:num>
  <w:num w:numId="20">
    <w:abstractNumId w:val="19"/>
  </w:num>
  <w:num w:numId="21">
    <w:abstractNumId w:val="18"/>
  </w:num>
  <w:num w:numId="22">
    <w:abstractNumId w:val="13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EC"/>
    <w:rsid w:val="00015B36"/>
    <w:rsid w:val="00072F67"/>
    <w:rsid w:val="000870EC"/>
    <w:rsid w:val="000A2663"/>
    <w:rsid w:val="00144C4B"/>
    <w:rsid w:val="00147F40"/>
    <w:rsid w:val="00165320"/>
    <w:rsid w:val="001D29F5"/>
    <w:rsid w:val="001F17F9"/>
    <w:rsid w:val="002176E6"/>
    <w:rsid w:val="002C3E7E"/>
    <w:rsid w:val="002F1CD5"/>
    <w:rsid w:val="002F688E"/>
    <w:rsid w:val="003A2651"/>
    <w:rsid w:val="00441B55"/>
    <w:rsid w:val="004658F9"/>
    <w:rsid w:val="00594827"/>
    <w:rsid w:val="005A1088"/>
    <w:rsid w:val="006036E3"/>
    <w:rsid w:val="00611B0E"/>
    <w:rsid w:val="00673A12"/>
    <w:rsid w:val="00707057"/>
    <w:rsid w:val="00712329"/>
    <w:rsid w:val="007C5349"/>
    <w:rsid w:val="007D468F"/>
    <w:rsid w:val="007F2E0A"/>
    <w:rsid w:val="00863279"/>
    <w:rsid w:val="00870B3B"/>
    <w:rsid w:val="008B6742"/>
    <w:rsid w:val="008D7CA0"/>
    <w:rsid w:val="008E63E9"/>
    <w:rsid w:val="00A17860"/>
    <w:rsid w:val="00A6623A"/>
    <w:rsid w:val="00A66846"/>
    <w:rsid w:val="00AD0498"/>
    <w:rsid w:val="00AD584A"/>
    <w:rsid w:val="00B719A2"/>
    <w:rsid w:val="00B82A5C"/>
    <w:rsid w:val="00C6626C"/>
    <w:rsid w:val="00CB1577"/>
    <w:rsid w:val="00D01FAD"/>
    <w:rsid w:val="00D42255"/>
    <w:rsid w:val="00DF3EC5"/>
    <w:rsid w:val="00DF7B4E"/>
    <w:rsid w:val="00E00C46"/>
    <w:rsid w:val="00E06169"/>
    <w:rsid w:val="00E77561"/>
    <w:rsid w:val="00EC45A3"/>
    <w:rsid w:val="00F04B29"/>
    <w:rsid w:val="00F05AEA"/>
    <w:rsid w:val="00F3008B"/>
    <w:rsid w:val="00F46067"/>
    <w:rsid w:val="00F7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C754"/>
  <w15:chartTrackingRefBased/>
  <w15:docId w15:val="{AFEE7CD9-6343-894D-AA27-36FF7C30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75F55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775F55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775F55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775F55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775F55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775F55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775F55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75F55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775F55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5A1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827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27"/>
    <w:rPr>
      <w:color w:val="605E5C"/>
      <w:shd w:val="clear" w:color="auto" w:fill="E1DFDD"/>
    </w:rPr>
  </w:style>
  <w:style w:type="table" w:styleId="LightList">
    <w:name w:val="Light List"/>
    <w:basedOn w:val="TableNormal"/>
    <w:uiPriority w:val="61"/>
    <w:rsid w:val="000A2663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ak/Library/Containers/com.microsoft.Word/Data/Library/Application%20Support/Microsoft/Office/16.0/DTS/en-US%7bC4F7294C-97A4-0C48-A5A0-00BDB0729490%7d/%7bE0099026-B93D-BA4A-9A92-7DB880673B9E%7dtf10002077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{E0099026-B93D-BA4A-9A92-7DB880673B9E}tf10002077.dotx</Template>
  <TotalTime>142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Zakaria Baani</cp:lastModifiedBy>
  <cp:revision>94</cp:revision>
  <cp:lastPrinted>2018-08-12T00:37:00Z</cp:lastPrinted>
  <dcterms:created xsi:type="dcterms:W3CDTF">2018-08-11T23:06:00Z</dcterms:created>
  <dcterms:modified xsi:type="dcterms:W3CDTF">2018-10-06T11:06:00Z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